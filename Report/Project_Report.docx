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GB" w:eastAsia="en-GB"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6AAB5" w14:textId="77777777" w:rsidR="00E06B58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E06B58">
                              <w:rPr>
                                <w:rFonts w:ascii="Arial" w:hAnsi="Arial" w:cs="Arial"/>
                                <w:sz w:val="56"/>
                              </w:rPr>
                              <w:t>Bank Management System</w:t>
                            </w:r>
                          </w:p>
                          <w:p w14:paraId="48DC9B5B" w14:textId="54CDC11F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7476AAB5" w14:textId="77777777" w:rsidR="00E06B58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E06B58">
                        <w:rPr>
                          <w:rFonts w:ascii="Arial" w:hAnsi="Arial" w:cs="Arial"/>
                          <w:sz w:val="56"/>
                        </w:rPr>
                        <w:t>Bank Management System</w:t>
                      </w:r>
                    </w:p>
                    <w:p w14:paraId="48DC9B5B" w14:textId="54CDC11F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EFC947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4D4D0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GB" w:eastAsia="en-GB"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2" w:name="_Toc229759047"/>
      <w:bookmarkStart w:id="3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4" w:name="_Toc311197302"/>
      <w:bookmarkStart w:id="5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56188E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2"/>
    <w:bookmarkEnd w:id="3"/>
    <w:bookmarkEnd w:id="4"/>
    <w:bookmarkEnd w:id="5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BF4F6" w14:textId="77777777" w:rsidR="0056188E" w:rsidRDefault="0056188E" w:rsidP="006A582B">
      <w:r>
        <w:separator/>
      </w:r>
    </w:p>
  </w:endnote>
  <w:endnote w:type="continuationSeparator" w:id="0">
    <w:p w14:paraId="070341D6" w14:textId="77777777" w:rsidR="0056188E" w:rsidRDefault="0056188E" w:rsidP="006A582B">
      <w:r>
        <w:continuationSeparator/>
      </w:r>
    </w:p>
  </w:endnote>
  <w:endnote w:type="continuationNotice" w:id="1">
    <w:p w14:paraId="0849E2B3" w14:textId="77777777" w:rsidR="0056188E" w:rsidRDefault="005618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353AAB83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E06B5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E06B5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31AEA" w14:textId="77777777" w:rsidR="0056188E" w:rsidRDefault="0056188E" w:rsidP="006A582B">
      <w:r>
        <w:separator/>
      </w:r>
    </w:p>
  </w:footnote>
  <w:footnote w:type="continuationSeparator" w:id="0">
    <w:p w14:paraId="3D68BE4F" w14:textId="77777777" w:rsidR="0056188E" w:rsidRDefault="0056188E" w:rsidP="006A582B">
      <w:r>
        <w:continuationSeparator/>
      </w:r>
    </w:p>
  </w:footnote>
  <w:footnote w:type="continuationNotice" w:id="1">
    <w:p w14:paraId="6B38383E" w14:textId="77777777" w:rsidR="0056188E" w:rsidRDefault="0056188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GB" w:eastAsia="en-GB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188E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B58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D934283-160F-4FEC-9AE9-BE7E33CCB57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7602B83-0C34-46FC-A898-0CF96C9D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178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siddarth</cp:lastModifiedBy>
  <cp:revision>22</cp:revision>
  <cp:lastPrinted>2014-03-29T07:34:00Z</cp:lastPrinted>
  <dcterms:created xsi:type="dcterms:W3CDTF">2020-05-13T03:02:00Z</dcterms:created>
  <dcterms:modified xsi:type="dcterms:W3CDTF">2021-09-05T20:16:00Z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